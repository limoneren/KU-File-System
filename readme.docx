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EAC138" w14:textId="77777777" w:rsidR="00946CC5" w:rsidRPr="00946CC5" w:rsidRDefault="00946CC5" w:rsidP="00946CC5">
      <w:pPr>
        <w:pStyle w:val="Heading1"/>
      </w:pPr>
      <w:r>
        <w:t>Comp 304 – Project 3 – Afra Feyza Toksal – Eren Limon</w:t>
      </w:r>
    </w:p>
    <w:p w14:paraId="66035663" w14:textId="77777777" w:rsidR="00A9190C" w:rsidRDefault="00A9190C" w:rsidP="00946CC5">
      <w:pPr>
        <w:pStyle w:val="ListBullet"/>
      </w:pPr>
      <w:r>
        <w:t>By following the console output, you can trace the behavior of our implementation.</w:t>
      </w:r>
    </w:p>
    <w:p w14:paraId="2915F406" w14:textId="77777777" w:rsidR="000E450A" w:rsidRDefault="00A9190C" w:rsidP="00946CC5">
      <w:pPr>
        <w:pStyle w:val="ListBullet"/>
      </w:pPr>
      <w:r>
        <w:t>Kufs_write is the main function that we spent the most of our times.</w:t>
      </w:r>
    </w:p>
    <w:p w14:paraId="4A3F5EC6" w14:textId="77777777" w:rsidR="00512253" w:rsidRDefault="000E450A" w:rsidP="00512253">
      <w:pPr>
        <w:pStyle w:val="ListBullet"/>
      </w:pPr>
      <w:r>
        <w:t>Some comments in the implementation may be helpful</w:t>
      </w:r>
      <w:r w:rsidR="00512253">
        <w:t xml:space="preserve"> to understand to code as well.</w:t>
      </w:r>
    </w:p>
    <w:p w14:paraId="7C23AE8A" w14:textId="77777777" w:rsidR="00B44484" w:rsidRDefault="00512253" w:rsidP="00512253">
      <w:pPr>
        <w:pStyle w:val="ListBullet"/>
      </w:pPr>
      <w:r>
        <w:t xml:space="preserve">We implemented all the cases that we can think of, but there may still be left some buggy cases. </w:t>
      </w:r>
    </w:p>
    <w:p w14:paraId="7FEBD173" w14:textId="1771A7A5" w:rsidR="00164D3E" w:rsidRDefault="00512253" w:rsidP="00164D3E">
      <w:pPr>
        <w:pStyle w:val="ListBullet"/>
      </w:pPr>
      <w:r>
        <w:t>Sample test code works perfectly with our implementation.</w:t>
      </w:r>
    </w:p>
    <w:p w14:paraId="7E3913FE" w14:textId="1B825DE1" w:rsidR="004B7A68" w:rsidRDefault="004B7A68" w:rsidP="00164D3E">
      <w:pPr>
        <w:pStyle w:val="ListBullet"/>
      </w:pPr>
      <w:r>
        <w:t>We used gcc on MacOS to compile our code.</w:t>
      </w:r>
      <w:bookmarkStart w:id="0" w:name="_GoBack"/>
      <w:bookmarkEnd w:id="0"/>
    </w:p>
    <w:p w14:paraId="14CF2995" w14:textId="77777777" w:rsidR="00B44484" w:rsidRDefault="00B44484">
      <w:pPr>
        <w:pStyle w:val="Heading2"/>
      </w:pPr>
    </w:p>
    <w:sectPr w:rsidR="00B44484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EA3A66" w14:textId="77777777" w:rsidR="00192F49" w:rsidRDefault="00192F49">
      <w:r>
        <w:separator/>
      </w:r>
    </w:p>
    <w:p w14:paraId="21CF4455" w14:textId="77777777" w:rsidR="00192F49" w:rsidRDefault="00192F49"/>
  </w:endnote>
  <w:endnote w:type="continuationSeparator" w:id="0">
    <w:p w14:paraId="08165B28" w14:textId="77777777" w:rsidR="00192F49" w:rsidRDefault="00192F49">
      <w:r>
        <w:continuationSeparator/>
      </w:r>
    </w:p>
    <w:p w14:paraId="5CB3B5D7" w14:textId="77777777" w:rsidR="00192F49" w:rsidRDefault="00192F4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A51C80" w14:textId="77777777" w:rsidR="00B44484" w:rsidRDefault="0070423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CC8FCD" w14:textId="77777777" w:rsidR="00192F49" w:rsidRDefault="00192F49">
      <w:r>
        <w:separator/>
      </w:r>
    </w:p>
    <w:p w14:paraId="55B5810A" w14:textId="77777777" w:rsidR="00192F49" w:rsidRDefault="00192F49"/>
  </w:footnote>
  <w:footnote w:type="continuationSeparator" w:id="0">
    <w:p w14:paraId="1DC8B4EC" w14:textId="77777777" w:rsidR="00192F49" w:rsidRDefault="00192F49">
      <w:r>
        <w:continuationSeparator/>
      </w:r>
    </w:p>
    <w:p w14:paraId="37D17A9B" w14:textId="77777777" w:rsidR="00192F49" w:rsidRDefault="00192F4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3FE"/>
    <w:rsid w:val="000A33FE"/>
    <w:rsid w:val="000E450A"/>
    <w:rsid w:val="00164D3E"/>
    <w:rsid w:val="00192F49"/>
    <w:rsid w:val="004B7A68"/>
    <w:rsid w:val="00512253"/>
    <w:rsid w:val="00704238"/>
    <w:rsid w:val="00946CC5"/>
    <w:rsid w:val="00A9190C"/>
    <w:rsid w:val="00B44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0ABE18"/>
  <w15:chartTrackingRefBased/>
  <w15:docId w15:val="{C3F23C68-99EC-7346-8CBC-97E5213D9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erenlimon/Library/Containers/com.microsoft.Word/Data/Library/Application%20Support/Microsoft/Office/16.0/DTS/en-US%7b25274B11-DA83-AE49-982A-9E82F4931662%7d/%7b59D0B91B-20DA-E64F-A038-4A3E7FA8CBD4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3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EREN LIMON</dc:creator>
  <cp:keywords/>
  <dc:description/>
  <cp:lastModifiedBy>EREN LIMON</cp:lastModifiedBy>
  <cp:revision>8</cp:revision>
  <dcterms:created xsi:type="dcterms:W3CDTF">2018-06-05T20:48:00Z</dcterms:created>
  <dcterms:modified xsi:type="dcterms:W3CDTF">2018-06-05T20:56:00Z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